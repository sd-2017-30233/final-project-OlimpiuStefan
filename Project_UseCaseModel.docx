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90108A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E51FF">
        <w:rPr>
          <w:rFonts w:ascii="Times New Roman" w:hAnsi="Times New Roman"/>
        </w:rPr>
        <w:t>&lt;Online winter shop</w:t>
      </w:r>
      <w:r w:rsidR="000916B9" w:rsidRPr="00D047E9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07220">
            <w:pPr>
              <w:pStyle w:val="Tabletext"/>
            </w:pPr>
            <w:r>
              <w:t>&lt;23/03/1996</w:t>
            </w:r>
            <w:r w:rsidR="00570E86" w:rsidRPr="00D047E9">
              <w:t>&gt;</w:t>
            </w:r>
          </w:p>
        </w:tc>
        <w:tc>
          <w:tcPr>
            <w:tcW w:w="1152" w:type="dxa"/>
          </w:tcPr>
          <w:p w:rsidR="008C4393" w:rsidRPr="00D047E9" w:rsidRDefault="00507220" w:rsidP="00507220">
            <w:pPr>
              <w:pStyle w:val="Tabletext"/>
            </w:pPr>
            <w:r>
              <w:t>&lt;1.0</w:t>
            </w:r>
            <w:r w:rsidRPr="00D047E9">
              <w:t xml:space="preserve"> 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507220">
            <w:pPr>
              <w:pStyle w:val="Tabletext"/>
            </w:pPr>
            <w:r>
              <w:t>Stefan Olimpiu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A61184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A61184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A61184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A61184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04741B" w:rsidRPr="008A4AB8" w:rsidRDefault="0004741B" w:rsidP="008A4AB8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  <w:r w:rsidRPr="00D047E9">
        <w:t>:</w:t>
      </w:r>
    </w:p>
    <w:p w:rsidR="0004741B" w:rsidRPr="0086106F" w:rsidRDefault="00F8230E" w:rsidP="0004741B">
      <w:pPr>
        <w:spacing w:line="240" w:lineRule="auto"/>
        <w:ind w:firstLine="720"/>
        <w:jc w:val="both"/>
        <w:rPr>
          <w:sz w:val="24"/>
        </w:rPr>
      </w:pPr>
      <w:r w:rsidRPr="0086106F">
        <w:rPr>
          <w:sz w:val="24"/>
        </w:rPr>
        <w:t>Use case: create account</w:t>
      </w:r>
    </w:p>
    <w:p w:rsidR="0004741B" w:rsidRPr="0086106F" w:rsidRDefault="00F8230E" w:rsidP="0004741B">
      <w:pPr>
        <w:spacing w:line="240" w:lineRule="auto"/>
        <w:ind w:firstLine="720"/>
        <w:jc w:val="both"/>
        <w:rPr>
          <w:sz w:val="24"/>
        </w:rPr>
      </w:pPr>
      <w:r w:rsidRPr="0086106F">
        <w:rPr>
          <w:sz w:val="24"/>
        </w:rPr>
        <w:t>Level: user-goal level</w:t>
      </w:r>
    </w:p>
    <w:p w:rsidR="0004741B" w:rsidRPr="0086106F" w:rsidRDefault="0004741B" w:rsidP="0004741B">
      <w:pPr>
        <w:spacing w:line="240" w:lineRule="auto"/>
        <w:ind w:firstLine="720"/>
        <w:jc w:val="both"/>
        <w:rPr>
          <w:sz w:val="24"/>
        </w:rPr>
      </w:pPr>
      <w:r w:rsidRPr="0086106F">
        <w:rPr>
          <w:sz w:val="24"/>
        </w:rPr>
        <w:t>Primary actor:</w:t>
      </w:r>
      <w:r w:rsidR="00F8230E" w:rsidRPr="0086106F">
        <w:rPr>
          <w:sz w:val="24"/>
        </w:rPr>
        <w:t xml:space="preserve"> guest user</w:t>
      </w:r>
    </w:p>
    <w:p w:rsidR="006C543D" w:rsidRPr="0086106F" w:rsidRDefault="006C543D" w:rsidP="0004741B">
      <w:pPr>
        <w:spacing w:line="240" w:lineRule="auto"/>
        <w:ind w:left="720"/>
        <w:jc w:val="both"/>
        <w:rPr>
          <w:sz w:val="24"/>
        </w:rPr>
      </w:pPr>
      <w:r w:rsidRPr="0086106F">
        <w:rPr>
          <w:sz w:val="24"/>
        </w:rPr>
        <w:t>Main success scenario:</w:t>
      </w:r>
      <w:r w:rsidR="00F8230E" w:rsidRPr="0086106F">
        <w:rPr>
          <w:sz w:val="24"/>
        </w:rPr>
        <w:t xml:space="preserve"> the guest user creates the account by providing a username and a password </w:t>
      </w:r>
      <w:r w:rsidRPr="0086106F">
        <w:rPr>
          <w:vanish/>
          <w:sz w:val="24"/>
        </w:rPr>
        <w:t>e following format:</w:t>
      </w:r>
      <w:r w:rsidRPr="0086106F">
        <w:rPr>
          <w:vanish/>
          <w:sz w:val="24"/>
        </w:rPr>
        <w:cr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</w:p>
    <w:p w:rsidR="008C4393" w:rsidRPr="0086106F" w:rsidRDefault="00F8230E" w:rsidP="00F8230E">
      <w:pPr>
        <w:spacing w:line="240" w:lineRule="auto"/>
        <w:ind w:left="720"/>
        <w:jc w:val="both"/>
        <w:rPr>
          <w:sz w:val="24"/>
        </w:rPr>
      </w:pPr>
      <w:r w:rsidRPr="0086106F">
        <w:rPr>
          <w:sz w:val="24"/>
        </w:rPr>
        <w:t>Extensions: --</w:t>
      </w:r>
    </w:p>
    <w:p w:rsidR="00F8230E" w:rsidRPr="00A61184" w:rsidRDefault="00F8230E" w:rsidP="00F8230E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:rsidR="00F8230E" w:rsidRPr="0086106F" w:rsidRDefault="00F8230E" w:rsidP="00F8230E">
      <w:pPr>
        <w:spacing w:line="240" w:lineRule="auto"/>
        <w:ind w:firstLine="720"/>
        <w:jc w:val="both"/>
        <w:rPr>
          <w:sz w:val="24"/>
        </w:rPr>
      </w:pPr>
      <w:r w:rsidRPr="0086106F">
        <w:rPr>
          <w:sz w:val="24"/>
        </w:rPr>
        <w:t>Use case: add product to shopping cart</w:t>
      </w:r>
    </w:p>
    <w:p w:rsidR="00F8230E" w:rsidRPr="0086106F" w:rsidRDefault="00F8230E" w:rsidP="00F8230E">
      <w:pPr>
        <w:spacing w:line="240" w:lineRule="auto"/>
        <w:ind w:firstLine="720"/>
        <w:jc w:val="both"/>
        <w:rPr>
          <w:sz w:val="24"/>
        </w:rPr>
      </w:pPr>
      <w:r w:rsidRPr="0086106F">
        <w:rPr>
          <w:sz w:val="24"/>
        </w:rPr>
        <w:t>Level: user-goal level</w:t>
      </w:r>
    </w:p>
    <w:p w:rsidR="00F8230E" w:rsidRPr="0086106F" w:rsidRDefault="00F8230E" w:rsidP="00F8230E">
      <w:pPr>
        <w:spacing w:line="240" w:lineRule="auto"/>
        <w:ind w:firstLine="720"/>
        <w:jc w:val="both"/>
        <w:rPr>
          <w:sz w:val="24"/>
        </w:rPr>
      </w:pPr>
      <w:r w:rsidRPr="0086106F">
        <w:rPr>
          <w:sz w:val="24"/>
        </w:rPr>
        <w:t>Primary actor: logged in user</w:t>
      </w:r>
    </w:p>
    <w:p w:rsidR="00F8230E" w:rsidRPr="0086106F" w:rsidRDefault="00F8230E" w:rsidP="00F8230E">
      <w:pPr>
        <w:spacing w:line="240" w:lineRule="auto"/>
        <w:ind w:left="720"/>
        <w:jc w:val="both"/>
        <w:rPr>
          <w:sz w:val="24"/>
        </w:rPr>
      </w:pPr>
      <w:r w:rsidRPr="0086106F">
        <w:rPr>
          <w:sz w:val="24"/>
        </w:rPr>
        <w:t>Main success scenario: the guest user logs in, visualize the products, and add one product to the shopping cart</w:t>
      </w:r>
      <w:r w:rsidRPr="0086106F">
        <w:rPr>
          <w:vanish/>
          <w:sz w:val="24"/>
        </w:rPr>
        <w:t>e following format:</w:t>
      </w:r>
      <w:r w:rsidRPr="0086106F">
        <w:rPr>
          <w:vanish/>
          <w:sz w:val="24"/>
        </w:rPr>
        <w:cr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</w:p>
    <w:p w:rsidR="00F8230E" w:rsidRPr="0086106F" w:rsidRDefault="00F8230E" w:rsidP="00F8230E">
      <w:pPr>
        <w:spacing w:line="240" w:lineRule="auto"/>
        <w:ind w:left="720"/>
        <w:jc w:val="both"/>
        <w:rPr>
          <w:sz w:val="24"/>
        </w:rPr>
      </w:pPr>
      <w:r w:rsidRPr="0086106F">
        <w:rPr>
          <w:sz w:val="24"/>
        </w:rPr>
        <w:t>Extensions: the guest user logs in, visualize products, cannot add to shopping cart because it is out of stock</w:t>
      </w:r>
    </w:p>
    <w:p w:rsidR="009457AA" w:rsidRPr="0086106F" w:rsidRDefault="009457AA" w:rsidP="00F8230E">
      <w:pPr>
        <w:spacing w:line="240" w:lineRule="auto"/>
        <w:ind w:left="720"/>
        <w:jc w:val="both"/>
        <w:rPr>
          <w:sz w:val="24"/>
        </w:rPr>
      </w:pPr>
    </w:p>
    <w:p w:rsidR="009457AA" w:rsidRPr="0086106F" w:rsidRDefault="009457AA" w:rsidP="009457AA">
      <w:pPr>
        <w:spacing w:line="240" w:lineRule="auto"/>
        <w:ind w:firstLine="720"/>
        <w:jc w:val="both"/>
        <w:rPr>
          <w:sz w:val="24"/>
        </w:rPr>
      </w:pPr>
      <w:r w:rsidRPr="0086106F">
        <w:rPr>
          <w:sz w:val="24"/>
        </w:rPr>
        <w:t>Use case: modify stock of a product</w:t>
      </w:r>
    </w:p>
    <w:p w:rsidR="009457AA" w:rsidRPr="0086106F" w:rsidRDefault="009457AA" w:rsidP="009457AA">
      <w:pPr>
        <w:spacing w:line="240" w:lineRule="auto"/>
        <w:ind w:firstLine="720"/>
        <w:jc w:val="both"/>
        <w:rPr>
          <w:sz w:val="24"/>
        </w:rPr>
      </w:pPr>
      <w:r w:rsidRPr="0086106F">
        <w:rPr>
          <w:sz w:val="24"/>
        </w:rPr>
        <w:t>Level: user-goal level</w:t>
      </w:r>
    </w:p>
    <w:p w:rsidR="009457AA" w:rsidRPr="0086106F" w:rsidRDefault="009457AA" w:rsidP="009457AA">
      <w:pPr>
        <w:spacing w:line="240" w:lineRule="auto"/>
        <w:ind w:firstLine="720"/>
        <w:jc w:val="both"/>
        <w:rPr>
          <w:sz w:val="24"/>
        </w:rPr>
      </w:pPr>
      <w:r w:rsidRPr="0086106F">
        <w:rPr>
          <w:sz w:val="24"/>
        </w:rPr>
        <w:t>Primary actor: administrator</w:t>
      </w:r>
    </w:p>
    <w:p w:rsidR="009457AA" w:rsidRPr="0086106F" w:rsidRDefault="009457AA" w:rsidP="009457AA">
      <w:pPr>
        <w:spacing w:line="240" w:lineRule="auto"/>
        <w:ind w:left="720"/>
        <w:jc w:val="both"/>
        <w:rPr>
          <w:sz w:val="24"/>
        </w:rPr>
      </w:pPr>
      <w:r w:rsidRPr="0086106F">
        <w:rPr>
          <w:sz w:val="24"/>
        </w:rPr>
        <w:t>Main success scenario: the administrator logs in, visualize the products, and modifies the stock of a product</w:t>
      </w:r>
      <w:r w:rsidRPr="0086106F">
        <w:rPr>
          <w:vanish/>
          <w:sz w:val="24"/>
        </w:rPr>
        <w:t>e following format:</w:t>
      </w:r>
      <w:r w:rsidRPr="0086106F">
        <w:rPr>
          <w:vanish/>
          <w:sz w:val="24"/>
        </w:rPr>
        <w:cr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  <w:r w:rsidRPr="0086106F">
        <w:rPr>
          <w:vanish/>
          <w:sz w:val="24"/>
        </w:rPr>
        <w:pgNum/>
      </w:r>
    </w:p>
    <w:p w:rsidR="009457AA" w:rsidRPr="0086106F" w:rsidRDefault="009457AA" w:rsidP="009457AA">
      <w:pPr>
        <w:spacing w:line="240" w:lineRule="auto"/>
        <w:ind w:left="720"/>
        <w:jc w:val="both"/>
        <w:rPr>
          <w:sz w:val="24"/>
        </w:rPr>
      </w:pPr>
      <w:r w:rsidRPr="0086106F">
        <w:rPr>
          <w:sz w:val="24"/>
        </w:rPr>
        <w:t>Extensions: the administrator can’t login because the password is wrong (failure)</w:t>
      </w:r>
    </w:p>
    <w:p w:rsidR="009457AA" w:rsidRPr="0086106F" w:rsidRDefault="009457AA" w:rsidP="00F8230E">
      <w:pPr>
        <w:spacing w:line="240" w:lineRule="auto"/>
        <w:ind w:left="720"/>
        <w:jc w:val="both"/>
        <w:rPr>
          <w:sz w:val="24"/>
        </w:rPr>
      </w:pPr>
    </w:p>
    <w:p w:rsidR="005D2F7E" w:rsidRPr="005D2F7E" w:rsidRDefault="005D2F7E" w:rsidP="0068403C">
      <w:pPr>
        <w:pStyle w:val="BodyText"/>
        <w:ind w:left="0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8C4393" w:rsidRPr="00D047E9" w:rsidRDefault="007F58C9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4.55pt;height:389.3pt">
            <v:imagedata r:id="rId8" o:title="use_case_project"/>
          </v:shape>
        </w:pict>
      </w:r>
      <w:bookmarkStart w:id="6" w:name="_GoBack"/>
      <w:bookmarkEnd w:id="6"/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08A" w:rsidRDefault="0090108A">
      <w:pPr>
        <w:spacing w:line="240" w:lineRule="auto"/>
      </w:pPr>
      <w:r>
        <w:separator/>
      </w:r>
    </w:p>
  </w:endnote>
  <w:endnote w:type="continuationSeparator" w:id="0">
    <w:p w:rsidR="0090108A" w:rsidRDefault="00901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C4679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F58C9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08A" w:rsidRDefault="0090108A">
      <w:pPr>
        <w:spacing w:line="240" w:lineRule="auto"/>
      </w:pPr>
      <w:r>
        <w:separator/>
      </w:r>
    </w:p>
  </w:footnote>
  <w:footnote w:type="continuationSeparator" w:id="0">
    <w:p w:rsidR="0090108A" w:rsidRDefault="009010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A61184">
    <w:pPr>
      <w:pBdr>
        <w:bottom w:val="single" w:sz="6" w:space="1" w:color="auto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>&lt;</w:t>
      </w:r>
      <w:r w:rsidR="00BE51FF">
        <w:rPr>
          <w:rFonts w:ascii="Arial" w:hAnsi="Arial"/>
          <w:b/>
          <w:sz w:val="36"/>
        </w:rPr>
        <w:t>Stefan Olimpiu</w:t>
      </w:r>
      <w:r w:rsidR="000916B9">
        <w:rPr>
          <w:rFonts w:ascii="Arial" w:hAnsi="Arial"/>
          <w:b/>
          <w:sz w:val="36"/>
        </w:rPr>
        <w:t>&gt;</w:t>
      </w:r>
    </w:fldSimple>
  </w:p>
  <w:p w:rsidR="0004741B" w:rsidRDefault="00A61184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BE51FF">
        <w:rPr>
          <w:rFonts w:ascii="Arial" w:hAnsi="Arial"/>
          <w:b/>
          <w:sz w:val="36"/>
        </w:rPr>
        <w:t>&lt;30233</w:t>
      </w:r>
      <w:r w:rsidR="0004741B">
        <w:rPr>
          <w:rFonts w:ascii="Arial" w:hAnsi="Arial"/>
          <w:b/>
          <w:sz w:val="36"/>
        </w:rPr>
        <w:t>&gt;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507220" w:rsidP="00507220">
          <w:r>
            <w:t>Online winter shop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07220">
          <w:r>
            <w:t xml:space="preserve">  Date:  &lt;21/03/1996</w:t>
          </w:r>
          <w:r w:rsidR="00570E86"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07220">
          <w:r>
            <w:t>1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0F319A"/>
    <w:multiLevelType w:val="hybridMultilevel"/>
    <w:tmpl w:val="633C73FC"/>
    <w:lvl w:ilvl="0" w:tplc="07F82F7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C354EFC"/>
    <w:multiLevelType w:val="hybridMultilevel"/>
    <w:tmpl w:val="7DB2A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7"/>
  </w:num>
  <w:num w:numId="22">
    <w:abstractNumId w:val="8"/>
  </w:num>
  <w:num w:numId="23">
    <w:abstractNumId w:val="2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70B48"/>
    <w:rsid w:val="000916B9"/>
    <w:rsid w:val="001B61E3"/>
    <w:rsid w:val="002D02EB"/>
    <w:rsid w:val="00400B43"/>
    <w:rsid w:val="00507220"/>
    <w:rsid w:val="0056530F"/>
    <w:rsid w:val="00570E86"/>
    <w:rsid w:val="005D0FA8"/>
    <w:rsid w:val="005D2F7E"/>
    <w:rsid w:val="00664E4B"/>
    <w:rsid w:val="0068403C"/>
    <w:rsid w:val="006C543D"/>
    <w:rsid w:val="007769C0"/>
    <w:rsid w:val="007F58C9"/>
    <w:rsid w:val="0086106F"/>
    <w:rsid w:val="008A4AB8"/>
    <w:rsid w:val="008C4393"/>
    <w:rsid w:val="0090108A"/>
    <w:rsid w:val="0090593F"/>
    <w:rsid w:val="009457AA"/>
    <w:rsid w:val="00A122A4"/>
    <w:rsid w:val="00A61184"/>
    <w:rsid w:val="00AD54D5"/>
    <w:rsid w:val="00BE51FF"/>
    <w:rsid w:val="00C4679A"/>
    <w:rsid w:val="00C709E3"/>
    <w:rsid w:val="00D047E9"/>
    <w:rsid w:val="00D720D3"/>
    <w:rsid w:val="00F8230E"/>
    <w:rsid w:val="00FC0D8C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FC296F-EBF8-418D-ABAF-89227787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F7E"/>
    <w:pPr>
      <w:widowControl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65</TotalTime>
  <Pages>5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Windows User</cp:lastModifiedBy>
  <cp:revision>24</cp:revision>
  <dcterms:created xsi:type="dcterms:W3CDTF">2010-02-24T09:14:00Z</dcterms:created>
  <dcterms:modified xsi:type="dcterms:W3CDTF">2017-04-05T08:02:00Z</dcterms:modified>
</cp:coreProperties>
</file>